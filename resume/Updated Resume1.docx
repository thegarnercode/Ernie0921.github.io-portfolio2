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E10DB" w14:textId="6934564F" w:rsidR="00CB28DB" w:rsidRDefault="006F358B">
      <w:pPr>
        <w:pStyle w:val="Name"/>
      </w:pPr>
      <w:r>
        <w:t>denisha</w:t>
      </w:r>
    </w:p>
    <w:p w14:paraId="17E0083E" w14:textId="2B961DDF" w:rsidR="006F358B" w:rsidRDefault="006F358B">
      <w:pPr>
        <w:pStyle w:val="Name"/>
      </w:pPr>
      <w:r>
        <w:t>garner</w:t>
      </w:r>
    </w:p>
    <w:p w14:paraId="10340B5D" w14:textId="77777777" w:rsidR="00747A0C" w:rsidRDefault="00D55E2D" w:rsidP="00861E3A">
      <w:pPr>
        <w:pStyle w:val="ContactInfo"/>
        <w:rPr>
          <w:sz w:val="21"/>
          <w:szCs w:val="21"/>
        </w:rPr>
      </w:pPr>
      <w:r w:rsidRPr="00105AA6">
        <w:rPr>
          <w:sz w:val="21"/>
          <w:szCs w:val="21"/>
        </w:rPr>
        <w:t>Atlanta, GA</w:t>
      </w:r>
      <w:r w:rsidR="006F358B" w:rsidRPr="00105AA6">
        <w:rPr>
          <w:sz w:val="21"/>
          <w:szCs w:val="21"/>
        </w:rPr>
        <w:t xml:space="preserve"> | (404)-748-3887 | </w:t>
      </w:r>
      <w:hyperlink r:id="rId7" w:history="1">
        <w:r w:rsidR="00925EBE" w:rsidRPr="00105AA6">
          <w:rPr>
            <w:rStyle w:val="Hyperlink"/>
            <w:sz w:val="21"/>
            <w:szCs w:val="21"/>
          </w:rPr>
          <w:t>TheGarnerCode@gmail.com</w:t>
        </w:r>
      </w:hyperlink>
      <w:r w:rsidR="001F3D7A" w:rsidRPr="00105AA6">
        <w:rPr>
          <w:sz w:val="21"/>
          <w:szCs w:val="21"/>
        </w:rPr>
        <w:t xml:space="preserve"> </w:t>
      </w:r>
      <w:r w:rsidR="00861E3A">
        <w:rPr>
          <w:sz w:val="21"/>
          <w:szCs w:val="21"/>
        </w:rPr>
        <w:t>|</w:t>
      </w:r>
    </w:p>
    <w:p w14:paraId="3B7639DE" w14:textId="68E0B95D" w:rsidR="00861E3A" w:rsidRPr="00861E3A" w:rsidRDefault="001F3D7A" w:rsidP="00861E3A">
      <w:pPr>
        <w:pStyle w:val="ContactInfo"/>
        <w:rPr>
          <w:sz w:val="21"/>
          <w:szCs w:val="21"/>
        </w:rPr>
      </w:pPr>
      <w:r w:rsidRPr="00105AA6">
        <w:rPr>
          <w:sz w:val="21"/>
          <w:szCs w:val="21"/>
        </w:rPr>
        <w:t>LinkedIn: Thegarnercode</w:t>
      </w:r>
      <w:r w:rsidR="000D4496">
        <w:rPr>
          <w:sz w:val="21"/>
          <w:szCs w:val="21"/>
        </w:rPr>
        <w:t xml:space="preserve"> </w:t>
      </w:r>
      <w:r w:rsidR="00A97245">
        <w:rPr>
          <w:sz w:val="21"/>
          <w:szCs w:val="21"/>
        </w:rPr>
        <w:t>|</w:t>
      </w:r>
      <w:r w:rsidR="00945626">
        <w:rPr>
          <w:sz w:val="21"/>
          <w:szCs w:val="21"/>
        </w:rPr>
        <w:t>GitHub</w:t>
      </w:r>
      <w:r w:rsidR="00A97245">
        <w:rPr>
          <w:sz w:val="21"/>
          <w:szCs w:val="21"/>
        </w:rPr>
        <w:t>:</w:t>
      </w:r>
      <w:r w:rsidR="00CE2B50" w:rsidRPr="00CE2B50">
        <w:t xml:space="preserve"> </w:t>
      </w:r>
      <w:r w:rsidR="00AD5F3A">
        <w:t>T</w:t>
      </w:r>
      <w:r w:rsidR="00CE2B50" w:rsidRPr="00CE2B50">
        <w:rPr>
          <w:sz w:val="21"/>
          <w:szCs w:val="21"/>
        </w:rPr>
        <w:t>hegarnercode</w:t>
      </w:r>
      <w:r w:rsidR="00763C38">
        <w:rPr>
          <w:sz w:val="21"/>
          <w:szCs w:val="21"/>
        </w:rPr>
        <w:t xml:space="preserve"> |</w:t>
      </w:r>
      <w:hyperlink r:id="rId8" w:history="1">
        <w:r w:rsidR="00317BAE" w:rsidRPr="00317BAE">
          <w:rPr>
            <w:rStyle w:val="Hyperlink"/>
          </w:rPr>
          <w:t>PORTFOLIO</w:t>
        </w:r>
      </w:hyperlink>
      <w:r w:rsidR="00317BAE">
        <w:t xml:space="preserve"> </w:t>
      </w:r>
    </w:p>
    <w:p w14:paraId="337546EE" w14:textId="4196BE35" w:rsidR="00925EBE" w:rsidRPr="00105AA6" w:rsidRDefault="00925EBE" w:rsidP="00925EBE">
      <w:pPr>
        <w:pStyle w:val="ContactInfo"/>
        <w:rPr>
          <w:sz w:val="21"/>
          <w:szCs w:val="21"/>
        </w:rPr>
      </w:pPr>
    </w:p>
    <w:p w14:paraId="1B533828" w14:textId="7CAACC32" w:rsidR="00083E87" w:rsidRDefault="00D55E2D" w:rsidP="00083E87">
      <w:pPr>
        <w:pStyle w:val="ContactInfo"/>
      </w:pPr>
      <w:r>
        <w:t xml:space="preserve">Full Stack </w:t>
      </w:r>
      <w:r w:rsidR="00AF3930">
        <w:t xml:space="preserve">Engineer </w:t>
      </w:r>
      <w:r w:rsidR="00111367">
        <w:t>g</w:t>
      </w:r>
      <w:r>
        <w:t>raduate focused on developing scalable, clean, and well</w:t>
      </w:r>
      <w:r w:rsidR="00AE4485">
        <w:t>-</w:t>
      </w:r>
      <w:r>
        <w:t xml:space="preserve">written code. I </w:t>
      </w:r>
      <w:r w:rsidR="004262FE">
        <w:t>strive in a</w:t>
      </w:r>
      <w:r>
        <w:t xml:space="preserve"> collaborative team environment </w:t>
      </w:r>
      <w:r w:rsidR="002E52F8">
        <w:t xml:space="preserve">while </w:t>
      </w:r>
      <w:r>
        <w:t>delivering client needs in a professional</w:t>
      </w:r>
      <w:r w:rsidR="00AE4485">
        <w:t xml:space="preserve"> and timely</w:t>
      </w:r>
      <w:r>
        <w:t xml:space="preserve"> manner. </w:t>
      </w:r>
      <w:r w:rsidR="00722658">
        <w:t xml:space="preserve">As a Junior Software </w:t>
      </w:r>
      <w:r w:rsidR="00AF3930">
        <w:t>Engineer,</w:t>
      </w:r>
      <w:r w:rsidR="004C316C">
        <w:t xml:space="preserve"> </w:t>
      </w:r>
      <w:r w:rsidR="00C90681">
        <w:t>I will look to utilize my techni</w:t>
      </w:r>
      <w:r w:rsidR="00912F0A">
        <w:t xml:space="preserve">cal knowledge for </w:t>
      </w:r>
      <w:r w:rsidR="001F4659">
        <w:t xml:space="preserve">developing </w:t>
      </w:r>
      <w:r w:rsidR="00CA0E6A">
        <w:t xml:space="preserve">multiple </w:t>
      </w:r>
      <w:r w:rsidR="001F4659">
        <w:t>projects.</w:t>
      </w:r>
    </w:p>
    <w:p w14:paraId="01844D13" w14:textId="77777777" w:rsidR="00083E87" w:rsidRDefault="00083E87" w:rsidP="00083E87">
      <w:pPr>
        <w:pStyle w:val="ContactInfo"/>
        <w:rPr>
          <w:b/>
          <w:bCs/>
          <w:sz w:val="26"/>
          <w:szCs w:val="26"/>
        </w:rPr>
      </w:pPr>
    </w:p>
    <w:p w14:paraId="3D449EF3" w14:textId="4B8D8DEB" w:rsidR="00083E87" w:rsidRDefault="00083E87" w:rsidP="00083E87">
      <w:pPr>
        <w:pStyle w:val="ContactInf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Education</w:t>
      </w:r>
    </w:p>
    <w:p w14:paraId="4BEEA061" w14:textId="465AF657" w:rsidR="00083E87" w:rsidRPr="00083E87" w:rsidRDefault="00D55E2D" w:rsidP="00083E87">
      <w:pPr>
        <w:pStyle w:val="ContactInfo"/>
        <w:rPr>
          <w:b/>
          <w:bCs/>
        </w:rPr>
      </w:pPr>
      <w:r w:rsidRPr="00083E87">
        <w:rPr>
          <w:b/>
          <w:bCs/>
        </w:rPr>
        <w:t>Full Stack</w:t>
      </w:r>
      <w:r w:rsidR="006F358B" w:rsidRPr="00083E87">
        <w:rPr>
          <w:b/>
          <w:bCs/>
        </w:rPr>
        <w:t xml:space="preserve"> Engineer</w:t>
      </w:r>
    </w:p>
    <w:p w14:paraId="56F4416D" w14:textId="7329D23A" w:rsidR="00083E87" w:rsidRPr="00105AA6" w:rsidRDefault="00D55E2D" w:rsidP="00083E87">
      <w:pPr>
        <w:pStyle w:val="ContactInfo"/>
        <w:rPr>
          <w:sz w:val="21"/>
          <w:szCs w:val="21"/>
        </w:rPr>
      </w:pPr>
      <w:r w:rsidRPr="00105AA6">
        <w:rPr>
          <w:sz w:val="21"/>
          <w:szCs w:val="21"/>
        </w:rPr>
        <w:t>Digital Crafts</w:t>
      </w:r>
      <w:r w:rsidR="001F3D7A" w:rsidRPr="00105AA6">
        <w:rPr>
          <w:sz w:val="21"/>
          <w:szCs w:val="21"/>
        </w:rPr>
        <w:t xml:space="preserve"> |Atlanta</w:t>
      </w:r>
      <w:r w:rsidRPr="00105AA6">
        <w:rPr>
          <w:sz w:val="21"/>
          <w:szCs w:val="21"/>
        </w:rPr>
        <w:t xml:space="preserve"> </w:t>
      </w:r>
      <w:r w:rsidR="001F3D7A" w:rsidRPr="00105AA6">
        <w:rPr>
          <w:sz w:val="21"/>
          <w:szCs w:val="21"/>
        </w:rPr>
        <w:t>|</w:t>
      </w:r>
      <w:r w:rsidRPr="00105AA6">
        <w:rPr>
          <w:sz w:val="21"/>
          <w:szCs w:val="21"/>
        </w:rPr>
        <w:t xml:space="preserve"> </w:t>
      </w:r>
      <w:r w:rsidR="00F509BD" w:rsidRPr="00105AA6">
        <w:rPr>
          <w:sz w:val="21"/>
          <w:szCs w:val="21"/>
        </w:rPr>
        <w:t>Jun</w:t>
      </w:r>
      <w:r w:rsidR="004B5E12" w:rsidRPr="00105AA6">
        <w:rPr>
          <w:sz w:val="21"/>
          <w:szCs w:val="21"/>
        </w:rPr>
        <w:t xml:space="preserve">e </w:t>
      </w:r>
      <w:r w:rsidR="001F3D7A" w:rsidRPr="00105AA6">
        <w:rPr>
          <w:sz w:val="21"/>
          <w:szCs w:val="21"/>
        </w:rPr>
        <w:t>2021</w:t>
      </w:r>
    </w:p>
    <w:p w14:paraId="741EA881" w14:textId="77777777" w:rsidR="00083E87" w:rsidRDefault="00925EBE" w:rsidP="00083E87">
      <w:pPr>
        <w:pStyle w:val="ContactInfo"/>
        <w:numPr>
          <w:ilvl w:val="0"/>
          <w:numId w:val="11"/>
        </w:numPr>
      </w:pPr>
      <w:r>
        <w:t>JavaScript</w:t>
      </w:r>
    </w:p>
    <w:p w14:paraId="4E35FC48" w14:textId="77777777" w:rsidR="00083E87" w:rsidRDefault="00925EBE" w:rsidP="00083E87">
      <w:pPr>
        <w:pStyle w:val="ContactInfo"/>
        <w:numPr>
          <w:ilvl w:val="0"/>
          <w:numId w:val="11"/>
        </w:numPr>
      </w:pPr>
      <w:r>
        <w:t>HTML/CSS</w:t>
      </w:r>
    </w:p>
    <w:p w14:paraId="3E641F60" w14:textId="77777777" w:rsidR="00083E87" w:rsidRDefault="00925EBE" w:rsidP="00083E87">
      <w:pPr>
        <w:pStyle w:val="ContactInfo"/>
        <w:numPr>
          <w:ilvl w:val="0"/>
          <w:numId w:val="11"/>
        </w:numPr>
      </w:pPr>
      <w:r>
        <w:t>React</w:t>
      </w:r>
    </w:p>
    <w:p w14:paraId="2ABBA048" w14:textId="77777777" w:rsidR="00083E87" w:rsidRDefault="00925EBE" w:rsidP="00083E87">
      <w:pPr>
        <w:pStyle w:val="ContactInfo"/>
        <w:numPr>
          <w:ilvl w:val="0"/>
          <w:numId w:val="11"/>
        </w:numPr>
      </w:pPr>
      <w:r>
        <w:t>Node.js</w:t>
      </w:r>
    </w:p>
    <w:p w14:paraId="0C1209C7" w14:textId="77777777" w:rsidR="00083E87" w:rsidRDefault="00925EBE" w:rsidP="00083E87">
      <w:pPr>
        <w:pStyle w:val="ContactInfo"/>
        <w:numPr>
          <w:ilvl w:val="0"/>
          <w:numId w:val="11"/>
        </w:numPr>
      </w:pPr>
      <w:r>
        <w:t>MongoDB</w:t>
      </w:r>
    </w:p>
    <w:p w14:paraId="6B713C6F" w14:textId="77777777" w:rsidR="00D64075" w:rsidRDefault="00D64075" w:rsidP="00083E87">
      <w:pPr>
        <w:pStyle w:val="ContactInfo"/>
      </w:pPr>
    </w:p>
    <w:p w14:paraId="44C7A267" w14:textId="612F3781" w:rsidR="00083E87" w:rsidRPr="00083E87" w:rsidRDefault="00083E87" w:rsidP="00083E87">
      <w:pPr>
        <w:pStyle w:val="ContactInfo"/>
        <w:rPr>
          <w:b/>
          <w:bCs/>
          <w:sz w:val="26"/>
          <w:szCs w:val="26"/>
        </w:rPr>
      </w:pPr>
      <w:r w:rsidRPr="00083E87">
        <w:rPr>
          <w:b/>
          <w:bCs/>
          <w:sz w:val="26"/>
          <w:szCs w:val="26"/>
        </w:rPr>
        <w:t>Experience</w:t>
      </w:r>
    </w:p>
    <w:p w14:paraId="49BAD9C2" w14:textId="77777777" w:rsidR="00083E87" w:rsidRPr="00083E87" w:rsidRDefault="00925EBE" w:rsidP="00083E87">
      <w:pPr>
        <w:pStyle w:val="ContactInfo"/>
        <w:rPr>
          <w:b/>
          <w:bCs/>
        </w:rPr>
      </w:pPr>
      <w:r w:rsidRPr="00083E87">
        <w:rPr>
          <w:b/>
          <w:bCs/>
        </w:rPr>
        <w:t>Brooklyn Family Orthodontics</w:t>
      </w:r>
    </w:p>
    <w:p w14:paraId="01A4122B" w14:textId="4E80A49C" w:rsidR="00083E87" w:rsidRPr="00105AA6" w:rsidRDefault="00283CE3" w:rsidP="00083E87">
      <w:pPr>
        <w:pStyle w:val="ContactInfo"/>
        <w:rPr>
          <w:sz w:val="21"/>
          <w:szCs w:val="21"/>
        </w:rPr>
      </w:pPr>
      <w:r w:rsidRPr="00105AA6">
        <w:rPr>
          <w:sz w:val="21"/>
          <w:szCs w:val="21"/>
        </w:rPr>
        <w:t xml:space="preserve">Lead </w:t>
      </w:r>
      <w:r w:rsidR="00925EBE" w:rsidRPr="00105AA6">
        <w:rPr>
          <w:sz w:val="21"/>
          <w:szCs w:val="21"/>
        </w:rPr>
        <w:t>Orthodontic Assistant | 2018-2020</w:t>
      </w:r>
    </w:p>
    <w:p w14:paraId="642D3EBB" w14:textId="3703102E" w:rsidR="00AE4485" w:rsidRDefault="00AE4485" w:rsidP="00083E87">
      <w:pPr>
        <w:pStyle w:val="ContactInfo"/>
        <w:numPr>
          <w:ilvl w:val="0"/>
          <w:numId w:val="13"/>
        </w:numPr>
      </w:pPr>
      <w:r>
        <w:t>Top performer of Invisalign 3-D scanning and bracket bonding</w:t>
      </w:r>
    </w:p>
    <w:p w14:paraId="039D0AB8" w14:textId="6117ABF8" w:rsidR="00083E87" w:rsidRDefault="00925EBE" w:rsidP="00083E87">
      <w:pPr>
        <w:pStyle w:val="ContactInfo"/>
        <w:numPr>
          <w:ilvl w:val="0"/>
          <w:numId w:val="13"/>
        </w:numPr>
      </w:pPr>
      <w:r>
        <w:t xml:space="preserve">Assist the orthodontist in the clinical treatment of patients to include </w:t>
      </w:r>
    </w:p>
    <w:p w14:paraId="46D0F849" w14:textId="151178D7" w:rsidR="00083E87" w:rsidRDefault="00925EBE" w:rsidP="00083E87">
      <w:pPr>
        <w:pStyle w:val="ContactInfo"/>
        <w:ind w:left="720"/>
      </w:pPr>
      <w:r>
        <w:t>greeting, seating, dismissing patients, and providing patients with information regarding procedure</w:t>
      </w:r>
    </w:p>
    <w:p w14:paraId="5A558F92" w14:textId="32BA4002" w:rsidR="002C67BC" w:rsidRPr="009F0196" w:rsidRDefault="00322FF6" w:rsidP="002C67BC">
      <w:pPr>
        <w:pStyle w:val="ContactInfo"/>
        <w:numPr>
          <w:ilvl w:val="0"/>
          <w:numId w:val="13"/>
        </w:numPr>
      </w:pPr>
      <w:r w:rsidRPr="009F0196">
        <w:t>Train</w:t>
      </w:r>
      <w:r w:rsidR="007431FA" w:rsidRPr="009F0196">
        <w:t>ed</w:t>
      </w:r>
      <w:r w:rsidRPr="009F0196">
        <w:t xml:space="preserve"> </w:t>
      </w:r>
      <w:r w:rsidR="00C63D51" w:rsidRPr="009F0196">
        <w:t>new</w:t>
      </w:r>
      <w:r w:rsidRPr="009F0196">
        <w:t xml:space="preserve"> orthodontic </w:t>
      </w:r>
      <w:r w:rsidR="00CE1BB3" w:rsidRPr="009F0196">
        <w:t>assistants in</w:t>
      </w:r>
      <w:r w:rsidRPr="009F0196">
        <w:t xml:space="preserve"> monitoring</w:t>
      </w:r>
      <w:r w:rsidR="00AF18CA" w:rsidRPr="009F0196">
        <w:t xml:space="preserve">, </w:t>
      </w:r>
      <w:r w:rsidR="00C63D51" w:rsidRPr="009F0196">
        <w:t>sterilizing</w:t>
      </w:r>
      <w:r w:rsidR="00AF18CA" w:rsidRPr="009F0196">
        <w:t xml:space="preserve">, </w:t>
      </w:r>
      <w:r w:rsidR="000A7C28" w:rsidRPr="009F0196">
        <w:t xml:space="preserve">chairside </w:t>
      </w:r>
      <w:r w:rsidR="00CE1BB3" w:rsidRPr="009F0196">
        <w:t>procedure</w:t>
      </w:r>
      <w:r w:rsidR="00CE1BB3">
        <w:t>s</w:t>
      </w:r>
      <w:r w:rsidR="00CE1BB3" w:rsidRPr="009F0196">
        <w:t>,</w:t>
      </w:r>
      <w:r w:rsidR="00AF18CA" w:rsidRPr="009F0196">
        <w:t xml:space="preserve"> and p</w:t>
      </w:r>
      <w:r w:rsidR="000A7C28" w:rsidRPr="009F0196">
        <w:t xml:space="preserve">atient </w:t>
      </w:r>
      <w:r w:rsidR="009F0196" w:rsidRPr="009F0196">
        <w:t>documentation</w:t>
      </w:r>
    </w:p>
    <w:p w14:paraId="18C21C98" w14:textId="007D9258" w:rsidR="00AE4485" w:rsidRDefault="00AE4485" w:rsidP="00AE4485">
      <w:pPr>
        <w:pStyle w:val="ContactInfo"/>
        <w:rPr>
          <w:b/>
          <w:bCs/>
        </w:rPr>
      </w:pPr>
      <w:r>
        <w:rPr>
          <w:b/>
          <w:bCs/>
        </w:rPr>
        <w:t xml:space="preserve">D4C </w:t>
      </w:r>
      <w:r w:rsidRPr="00AE4485">
        <w:rPr>
          <w:b/>
          <w:bCs/>
        </w:rPr>
        <w:t>Family Orthodontics</w:t>
      </w:r>
    </w:p>
    <w:p w14:paraId="6C63F263" w14:textId="19E64807" w:rsidR="00AE4485" w:rsidRPr="00105AA6" w:rsidRDefault="00AE4485" w:rsidP="00AE4485">
      <w:pPr>
        <w:pStyle w:val="ContactInfo"/>
        <w:rPr>
          <w:sz w:val="21"/>
          <w:szCs w:val="21"/>
        </w:rPr>
      </w:pPr>
      <w:r w:rsidRPr="00105AA6">
        <w:rPr>
          <w:sz w:val="21"/>
          <w:szCs w:val="21"/>
        </w:rPr>
        <w:t>Orthodontic Assistant | 2014-2018</w:t>
      </w:r>
    </w:p>
    <w:p w14:paraId="306656AB" w14:textId="77777777" w:rsidR="00AE4485" w:rsidRDefault="00AE4485" w:rsidP="00AE4485">
      <w:pPr>
        <w:pStyle w:val="ContactInfo"/>
        <w:numPr>
          <w:ilvl w:val="0"/>
          <w:numId w:val="13"/>
        </w:numPr>
      </w:pPr>
      <w:r>
        <w:t>Protect Patient Sensitive Information</w:t>
      </w:r>
    </w:p>
    <w:p w14:paraId="3265F2A9" w14:textId="38346BBF" w:rsidR="00AE4485" w:rsidRDefault="00AE4485" w:rsidP="00AE4485">
      <w:pPr>
        <w:pStyle w:val="ContactInfo"/>
        <w:numPr>
          <w:ilvl w:val="0"/>
          <w:numId w:val="13"/>
        </w:numPr>
      </w:pPr>
      <w:r>
        <w:t>Assisted chairside during orthodontic procedures</w:t>
      </w:r>
    </w:p>
    <w:p w14:paraId="656D55BD" w14:textId="2E683262" w:rsidR="00105AA6" w:rsidRPr="009E42A3" w:rsidRDefault="002C67BC" w:rsidP="00083E87">
      <w:pPr>
        <w:pStyle w:val="ContactInfo"/>
        <w:numPr>
          <w:ilvl w:val="0"/>
          <w:numId w:val="13"/>
        </w:numPr>
      </w:pPr>
      <w:r>
        <w:t>Always upheld a positive rapport with team members and patients</w:t>
      </w:r>
    </w:p>
    <w:p w14:paraId="5D202491" w14:textId="72CAB421" w:rsidR="00083E87" w:rsidRPr="00083E87" w:rsidRDefault="00083E87" w:rsidP="00083E87">
      <w:pPr>
        <w:pStyle w:val="ContactInfo"/>
        <w:rPr>
          <w:b/>
          <w:bCs/>
          <w:sz w:val="26"/>
          <w:szCs w:val="26"/>
        </w:rPr>
      </w:pPr>
      <w:r w:rsidRPr="00083E87">
        <w:rPr>
          <w:b/>
          <w:bCs/>
          <w:sz w:val="26"/>
          <w:szCs w:val="26"/>
        </w:rPr>
        <w:t>Skills</w:t>
      </w:r>
    </w:p>
    <w:p w14:paraId="59FB32F3" w14:textId="4B7DB747" w:rsidR="00083E87" w:rsidRPr="00083E87" w:rsidRDefault="00083E87" w:rsidP="00083E87">
      <w:pPr>
        <w:pStyle w:val="ContactInfo"/>
        <w:rPr>
          <w:b/>
          <w:bCs/>
        </w:rPr>
      </w:pPr>
      <w:r w:rsidRPr="00083E87">
        <w:rPr>
          <w:b/>
          <w:bCs/>
        </w:rPr>
        <w:t>Non- Technical</w:t>
      </w:r>
    </w:p>
    <w:p w14:paraId="1A06B475" w14:textId="7198D6BA" w:rsidR="00083E87" w:rsidRDefault="00307CAD" w:rsidP="00083E87">
      <w:pPr>
        <w:pStyle w:val="ContactInfo"/>
        <w:numPr>
          <w:ilvl w:val="0"/>
          <w:numId w:val="13"/>
        </w:numPr>
      </w:pPr>
      <w:r>
        <w:t>Time Management</w:t>
      </w:r>
    </w:p>
    <w:p w14:paraId="799868AC" w14:textId="20D0CB93" w:rsidR="00083E87" w:rsidRDefault="00083E87" w:rsidP="00083E87">
      <w:pPr>
        <w:pStyle w:val="ContactInfo"/>
        <w:numPr>
          <w:ilvl w:val="0"/>
          <w:numId w:val="13"/>
        </w:numPr>
      </w:pPr>
      <w:r>
        <w:t>Great Communication</w:t>
      </w:r>
    </w:p>
    <w:p w14:paraId="173EB1E0" w14:textId="77777777" w:rsidR="0058517A" w:rsidRDefault="00A876D4" w:rsidP="0058517A">
      <w:pPr>
        <w:pStyle w:val="ContactInfo"/>
        <w:numPr>
          <w:ilvl w:val="0"/>
          <w:numId w:val="13"/>
        </w:numPr>
      </w:pPr>
      <w:r>
        <w:t>Adaptability</w:t>
      </w:r>
    </w:p>
    <w:p w14:paraId="487DF825" w14:textId="1DE8CBFD" w:rsidR="00AE28F1" w:rsidRPr="00105AA6" w:rsidRDefault="00A876D4" w:rsidP="00105AA6">
      <w:pPr>
        <w:pStyle w:val="ContactInfo"/>
        <w:numPr>
          <w:ilvl w:val="0"/>
          <w:numId w:val="13"/>
        </w:numPr>
      </w:pPr>
      <w:r>
        <w:t>Problem Solvin</w:t>
      </w:r>
      <w:r w:rsidR="00840B2E">
        <w:t>g</w:t>
      </w:r>
    </w:p>
    <w:sectPr w:rsidR="00AE28F1" w:rsidRPr="00105AA6">
      <w:headerReference w:type="default" r:id="rId9"/>
      <w:footerReference w:type="default" r:id="rId10"/>
      <w:headerReference w:type="first" r:id="rId11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4E6444" w14:textId="77777777" w:rsidR="006F358B" w:rsidRDefault="006F358B">
      <w:pPr>
        <w:spacing w:after="0" w:line="240" w:lineRule="auto"/>
      </w:pPr>
      <w:r>
        <w:separator/>
      </w:r>
    </w:p>
  </w:endnote>
  <w:endnote w:type="continuationSeparator" w:id="0">
    <w:p w14:paraId="4753D589" w14:textId="77777777" w:rsidR="006F358B" w:rsidRDefault="006F3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BB2C31" w14:textId="77777777" w:rsidR="00CB28DB" w:rsidRDefault="001F3D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3E1512" w14:textId="77777777" w:rsidR="006F358B" w:rsidRDefault="006F358B">
      <w:pPr>
        <w:spacing w:after="0" w:line="240" w:lineRule="auto"/>
      </w:pPr>
      <w:r>
        <w:separator/>
      </w:r>
    </w:p>
  </w:footnote>
  <w:footnote w:type="continuationSeparator" w:id="0">
    <w:p w14:paraId="7A4F76CF" w14:textId="77777777" w:rsidR="006F358B" w:rsidRDefault="006F35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47FCD" w14:textId="77777777" w:rsidR="00CB28DB" w:rsidRDefault="001F3D7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34F9B14" wp14:editId="0FFD21E4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8A173CD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5598E" w14:textId="4761C458" w:rsidR="00CB28DB" w:rsidRDefault="001F3D7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D09D036" wp14:editId="7C85A42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525BB95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91FE9"/>
    <w:multiLevelType w:val="hybridMultilevel"/>
    <w:tmpl w:val="3EE2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73674"/>
    <w:multiLevelType w:val="hybridMultilevel"/>
    <w:tmpl w:val="C9D46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D92452"/>
    <w:multiLevelType w:val="hybridMultilevel"/>
    <w:tmpl w:val="E6FC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58B"/>
    <w:rsid w:val="00083E87"/>
    <w:rsid w:val="000A7C28"/>
    <w:rsid w:val="000D4496"/>
    <w:rsid w:val="00105AA6"/>
    <w:rsid w:val="00111367"/>
    <w:rsid w:val="001568D7"/>
    <w:rsid w:val="001A5448"/>
    <w:rsid w:val="001F3D7A"/>
    <w:rsid w:val="001F4659"/>
    <w:rsid w:val="00283CE3"/>
    <w:rsid w:val="002C67BC"/>
    <w:rsid w:val="002E52F8"/>
    <w:rsid w:val="00307CAD"/>
    <w:rsid w:val="00317BAE"/>
    <w:rsid w:val="00322FF6"/>
    <w:rsid w:val="003345D7"/>
    <w:rsid w:val="003B2EF3"/>
    <w:rsid w:val="003D118E"/>
    <w:rsid w:val="004262FE"/>
    <w:rsid w:val="0043258D"/>
    <w:rsid w:val="00461B79"/>
    <w:rsid w:val="004B5E12"/>
    <w:rsid w:val="004C316C"/>
    <w:rsid w:val="004C3814"/>
    <w:rsid w:val="00551D02"/>
    <w:rsid w:val="0058517A"/>
    <w:rsid w:val="005B6048"/>
    <w:rsid w:val="00624470"/>
    <w:rsid w:val="006B5E3F"/>
    <w:rsid w:val="006F358B"/>
    <w:rsid w:val="00722658"/>
    <w:rsid w:val="00730F6E"/>
    <w:rsid w:val="007431FA"/>
    <w:rsid w:val="00747A0C"/>
    <w:rsid w:val="00763C38"/>
    <w:rsid w:val="00840B2E"/>
    <w:rsid w:val="00861E3A"/>
    <w:rsid w:val="00912F0A"/>
    <w:rsid w:val="00925EBE"/>
    <w:rsid w:val="00937322"/>
    <w:rsid w:val="00945626"/>
    <w:rsid w:val="00953B23"/>
    <w:rsid w:val="009D3702"/>
    <w:rsid w:val="009E42A3"/>
    <w:rsid w:val="009F0196"/>
    <w:rsid w:val="00A1586C"/>
    <w:rsid w:val="00A53763"/>
    <w:rsid w:val="00A64F41"/>
    <w:rsid w:val="00A876D4"/>
    <w:rsid w:val="00A97245"/>
    <w:rsid w:val="00AD5F3A"/>
    <w:rsid w:val="00AE28F1"/>
    <w:rsid w:val="00AE4485"/>
    <w:rsid w:val="00AF18CA"/>
    <w:rsid w:val="00AF3930"/>
    <w:rsid w:val="00B043E8"/>
    <w:rsid w:val="00BA03BB"/>
    <w:rsid w:val="00BF3273"/>
    <w:rsid w:val="00BF52F4"/>
    <w:rsid w:val="00C63D51"/>
    <w:rsid w:val="00C90681"/>
    <w:rsid w:val="00CA0E6A"/>
    <w:rsid w:val="00CB0E59"/>
    <w:rsid w:val="00CB28DB"/>
    <w:rsid w:val="00CE1BB3"/>
    <w:rsid w:val="00CE2B50"/>
    <w:rsid w:val="00CE7E78"/>
    <w:rsid w:val="00D55E2D"/>
    <w:rsid w:val="00D64075"/>
    <w:rsid w:val="00E44617"/>
    <w:rsid w:val="00E50E5A"/>
    <w:rsid w:val="00E96C87"/>
    <w:rsid w:val="00EA04C2"/>
    <w:rsid w:val="00F5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BE4D5ED"/>
  <w15:chartTrackingRefBased/>
  <w15:docId w15:val="{276B8ADB-DAE0-FC4A-AC50-77B0B95A5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925EBE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E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garnercode.github.io/Ernie0921.github.io-portfolio2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heGarnerCode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cbookproretina/Library/Containers/com.microsoft.Word/Data/Library/Application%20Support/Microsoft/Office/16.0/DTS/Search/%7b55693841-A562-254E-B77A-41463FA92E67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Denisha Garner</cp:lastModifiedBy>
  <cp:revision>2</cp:revision>
  <dcterms:created xsi:type="dcterms:W3CDTF">2021-06-02T01:17:00Z</dcterms:created>
  <dcterms:modified xsi:type="dcterms:W3CDTF">2021-06-02T01:17:00Z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